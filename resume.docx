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44" w:rsidRDefault="00D95DB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74A1AF" wp14:editId="396BB355">
                <wp:simplePos x="0" y="0"/>
                <wp:positionH relativeFrom="column">
                  <wp:posOffset>552450</wp:posOffset>
                </wp:positionH>
                <wp:positionV relativeFrom="paragraph">
                  <wp:posOffset>8667750</wp:posOffset>
                </wp:positionV>
                <wp:extent cx="6657975" cy="11906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静态页面：HTML5+CSS3、预处理器：SASS、业务编码：Jquery+es6、自动化构建与打包：Gulp、模块化：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RequireJS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、模版引擎：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artTemplate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。业余学习：vue2+vuex</w:t>
                            </w:r>
                            <w:r w:rsidR="00D95DB8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-router(</w:t>
                            </w:r>
                            <w:proofErr w:type="gramStart"/>
                            <w:r w:rsidR="00D95DB8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高仿</w:t>
                            </w:r>
                            <w:proofErr w:type="gramEnd"/>
                            <w:r w:rsidR="00D95DB8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QQ</w:t>
                            </w:r>
                            <w:r w:rsidR="00D95DB8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音乐，代码托管在</w:t>
                            </w:r>
                            <w:proofErr w:type="spellStart"/>
                            <w:r w:rsidR="00D95DB8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git</w:t>
                            </w:r>
                            <w:proofErr w:type="spellEnd"/>
                            <w:r w:rsidR="00D95DB8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，</w:t>
                            </w:r>
                            <w:r w:rsidR="00D95DB8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线上地址：</w:t>
                            </w:r>
                            <w:hyperlink r:id="rId6" w:history="1">
                              <w:r w:rsidR="007D0226" w:rsidRPr="00CA622C">
                                <w:rPr>
                                  <w:rStyle w:val="a4"/>
                                  <w:rFonts w:ascii="微软雅黑" w:eastAsia="微软雅黑" w:hAnsi="微软雅黑"/>
                                  <w:kern w:val="24"/>
                                  <w:szCs w:val="21"/>
                                </w:rPr>
                                <w:t>http://xkyang.cn/qqmusic</w:t>
                              </w:r>
                            </w:hyperlink>
                            <w:r w:rsidR="007D0226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，</w:t>
                            </w:r>
                            <w:r w:rsidR="007D0226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建议手机浏览或</w:t>
                            </w:r>
                            <w:r w:rsidR="007D0226"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chrome</w:t>
                            </w:r>
                            <w:r w:rsidR="007D0226"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  <w:t>手机模式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)；</w:t>
                            </w:r>
                          </w:p>
                          <w:p w:rsidR="00C66D44" w:rsidRDefault="00C66D44"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4A1AF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margin-left:43.5pt;margin-top:682.5pt;width:524.25pt;height:9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" filled="f" stroked="f" strokeweight=".5pt">
                <v:textbox>
                  <w:txbxContent>
                    <w:p w:rsidR="00C66D44" w:rsidRDefault="00E92F21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静态页面：HTML5+CSS3、预处理器：SASS、业务编码：Jquery+es6、自动化构建与打包：Gulp、模块化：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RequireJS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、模版引擎：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artTemplate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。业余学习：vue2+vuex</w:t>
                      </w:r>
                      <w:r w:rsidR="00D95DB8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+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vue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-router(</w:t>
                      </w:r>
                      <w:proofErr w:type="gramStart"/>
                      <w:r w:rsidR="00D95DB8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高仿</w:t>
                      </w:r>
                      <w:proofErr w:type="gramEnd"/>
                      <w:r w:rsidR="00D95DB8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QQ</w:t>
                      </w:r>
                      <w:r w:rsidR="00D95DB8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音乐，代码托管在</w:t>
                      </w:r>
                      <w:proofErr w:type="spellStart"/>
                      <w:r w:rsidR="00D95DB8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git</w:t>
                      </w:r>
                      <w:proofErr w:type="spellEnd"/>
                      <w:r w:rsidR="00D95DB8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，</w:t>
                      </w:r>
                      <w:r w:rsidR="00D95DB8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线上地址：</w:t>
                      </w:r>
                      <w:hyperlink r:id="rId7" w:history="1">
                        <w:r w:rsidR="007D0226" w:rsidRPr="00CA622C">
                          <w:rPr>
                            <w:rStyle w:val="a4"/>
                            <w:rFonts w:ascii="微软雅黑" w:eastAsia="微软雅黑" w:hAnsi="微软雅黑"/>
                            <w:kern w:val="24"/>
                            <w:szCs w:val="21"/>
                          </w:rPr>
                          <w:t>http://xkyang.cn/qqmusic</w:t>
                        </w:r>
                      </w:hyperlink>
                      <w:r w:rsidR="007D0226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，</w:t>
                      </w:r>
                      <w:r w:rsidR="007D0226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建议手机浏览或</w:t>
                      </w:r>
                      <w:r w:rsidR="007D0226"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chrome</w:t>
                      </w:r>
                      <w:r w:rsidR="007D0226"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  <w:t>手机模式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)；</w:t>
                      </w:r>
                    </w:p>
                    <w:p w:rsidR="00C66D44" w:rsidRDefault="00C66D44">
                      <w:pPr>
                        <w:spacing w:line="360" w:lineRule="auto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w:drawing>
          <wp:anchor distT="0" distB="0" distL="114300" distR="114300" simplePos="0" relativeHeight="251641856" behindDoc="0" locked="0" layoutInCell="1" allowOverlap="1" wp14:anchorId="64E415FF" wp14:editId="1D2CBE4A">
            <wp:simplePos x="0" y="0"/>
            <wp:positionH relativeFrom="column">
              <wp:posOffset>5572125</wp:posOffset>
            </wp:positionH>
            <wp:positionV relativeFrom="paragraph">
              <wp:posOffset>411480</wp:posOffset>
            </wp:positionV>
            <wp:extent cx="1343660" cy="1546225"/>
            <wp:effectExtent l="38100" t="38100" r="46990" b="34925"/>
            <wp:wrapNone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546225"/>
                    </a:xfrm>
                    <a:prstGeom prst="rect">
                      <a:avLst/>
                    </a:prstGeom>
                    <a:ln w="38100" cmpd="sng">
                      <a:solidFill>
                        <a:srgbClr val="FFFFFF">
                          <a:lumMod val="85000"/>
                        </a:srgb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CF0E0" wp14:editId="3201B2F8">
                <wp:simplePos x="0" y="0"/>
                <wp:positionH relativeFrom="column">
                  <wp:posOffset>703580</wp:posOffset>
                </wp:positionH>
                <wp:positionV relativeFrom="paragraph">
                  <wp:posOffset>10176510</wp:posOffset>
                </wp:positionV>
                <wp:extent cx="6714490" cy="390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0730" y="10224135"/>
                          <a:ext cx="671449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作为一个前端程序猿，必须与时俱进才能不被淘汰，恰好我能，</w:t>
                            </w:r>
                            <w:r>
                              <w:rPr>
                                <w:rFonts w:ascii="Arial" w:eastAsia="宋体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:-)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，并能高效率完成工作，抗压能力强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F0E0" id="文本框 6" o:spid="_x0000_s1027" type="#_x0000_t202" style="position:absolute;margin-left:55.4pt;margin-top:801.3pt;width:528.7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" filled="f" stroked="f" strokeweight=".5pt">
                <v:textbox>
                  <w:txbxContent>
                    <w:p w:rsidR="00C66D44" w:rsidRDefault="00E92F21"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作为一个前端程序猿，必须与时俱进才能不被淘汰，恰好我能，</w:t>
                      </w:r>
                      <w:r>
                        <w:rPr>
                          <w:rFonts w:ascii="Arial" w:eastAsia="宋体" w:hAnsi="Arial" w:cs="Arial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:-)</w:t>
                      </w: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，并能高效率完成工作，抗压能力强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9814560</wp:posOffset>
                </wp:positionV>
                <wp:extent cx="1162685" cy="3905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145" y="9424035"/>
                          <a:ext cx="116268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C66D44" w:rsidRDefault="00C66D44">
                            <w:pPr>
                              <w:rPr>
                                <w:rFonts w:eastAsia="宋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margin-left:39.85pt;margin-top:772.8pt;width:91.5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  <w:p w:rsidR="00C66D44" w:rsidRDefault="00C66D44">
                      <w:pPr>
                        <w:rPr>
                          <w:rFonts w:eastAsia="宋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305435</wp:posOffset>
                </wp:positionH>
                <wp:positionV relativeFrom="paragraph">
                  <wp:posOffset>9900920</wp:posOffset>
                </wp:positionV>
                <wp:extent cx="177165" cy="166370"/>
                <wp:effectExtent l="0" t="0" r="0" b="5080"/>
                <wp:wrapNone/>
                <wp:docPr id="9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flip:x;margin-left:24.05pt;margin-top:779.6pt;height:13.1pt;width:13.95pt;z-index:251658240;v-text-anchor:middle;mso-width-relative:page;mso-height-relative:page;" fillcolor="#FFFFFF" filled="t" stroked="f" coordsize="2274888,2136775" o:gfxdata="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9830435</wp:posOffset>
                </wp:positionV>
                <wp:extent cx="1682750" cy="330835"/>
                <wp:effectExtent l="70485" t="57150" r="75565" b="69215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33083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圆角矩形 87" o:spid="_x0000_s1026" o:spt="1" style="position:absolute;left:0pt;margin-left:16.85pt;margin-top:774.05pt;height:26.05pt;width:132.5pt;z-index:251653120;v-text-anchor:middle;mso-width-relative:page;mso-height-relative:page;" fillcolor="#3C4D66" filled="t" stroked="f" coordsize="21600,21600" o:gfxdata="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CnYJm2QAAAAwBAAAPAAAAAAAAAAEAIAAAACIAAABkcnMvZG93bnJldi54bWxQSwEC&#10;FAAUAAAACACHTuJA8fkbyiwCAAAzBAAADgAAAAAAAAABACAAAAAoAQAAZHJzL2Uyb0RvYy54bWxQ&#10;SwUGAAAAAAYABgBZAQAAxgUAAAAA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8488045</wp:posOffset>
                </wp:positionV>
                <wp:extent cx="1219835" cy="3810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2460" y="8345170"/>
                          <a:ext cx="121983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栈</w:t>
                            </w:r>
                            <w:proofErr w:type="gramEnd"/>
                          </w:p>
                          <w:p w:rsidR="00C66D44" w:rsidRDefault="00C66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9" type="#_x0000_t202" style="position:absolute;margin-left:39.3pt;margin-top:668.35pt;width:96.0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技术</w:t>
                      </w: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栈</w:t>
                      </w:r>
                      <w:proofErr w:type="gramEnd"/>
                    </w:p>
                    <w:p w:rsidR="00C66D44" w:rsidRDefault="00C66D44"/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8554720</wp:posOffset>
                </wp:positionV>
                <wp:extent cx="177165" cy="180340"/>
                <wp:effectExtent l="0" t="0" r="0" b="0"/>
                <wp:wrapNone/>
                <wp:docPr id="9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flip:x y;margin-left:22.55pt;margin-top:673.6pt;height:14.2pt;width:13.95pt;rotation:11796480f;z-index:251657216;v-text-anchor:middle;mso-width-relative:page;mso-height-relative:page;" fillcolor="#FFFFFF" filled="t" stroked="f" coordsize="3543300,3617913" o:gfxdata="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8496935</wp:posOffset>
                </wp:positionV>
                <wp:extent cx="1719580" cy="312420"/>
                <wp:effectExtent l="70485" t="56515" r="76835" b="69215"/>
                <wp:wrapNone/>
                <wp:docPr id="86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1242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圆角矩形 80" o:spid="_x0000_s1026" o:spt="1" style="position:absolute;left:0pt;margin-left:13.9pt;margin-top:669.05pt;height:24.6pt;width:135.4pt;z-index:251652096;v-text-anchor:middle;mso-width-relative:page;mso-height-relative:page;" fillcolor="#3C4D66" filled="t" stroked="f" coordsize="21600,21600" o:gfxdata="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JPrujYAAAADAEAAA8AAAAAAAAAAQAgAAAAIgAAAGRycy9kb3ducmV2LnhtbFBLAQIU&#10;ABQAAAAIAIdO4kBvAC3ILAIAADMEAAAOAAAAAAAAAAEAIAAAACcBAABkcnMvZTJvRG9jLnhtbFBL&#10;BQYAAAAABgAGAFkBAADFBQAAAAA=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5077460</wp:posOffset>
                </wp:positionV>
                <wp:extent cx="175895" cy="124460"/>
                <wp:effectExtent l="0" t="0" r="0" b="8890"/>
                <wp:wrapNone/>
                <wp:docPr id="9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flip:x;margin-left:23.55pt;margin-top:399.8pt;height:9.8pt;width:13.85pt;z-index:251659264;v-text-anchor:middle;mso-width-relative:page;mso-height-relative:page;" fillcolor="#FFFFFF" filled="t" stroked="f" coordsize="7782622,5514836" o:gfxdata="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4975860</wp:posOffset>
                </wp:positionV>
                <wp:extent cx="962025" cy="381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1385" y="4594860"/>
                          <a:ext cx="9620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</w:p>
                          <w:p w:rsidR="00C66D44" w:rsidRDefault="00C66D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30" type="#_x0000_t202" style="position:absolute;margin-left:39.3pt;margin-top:391.8pt;width:75.7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项目经验</w:t>
                      </w:r>
                    </w:p>
                    <w:p w:rsidR="00C66D44" w:rsidRDefault="00C66D44"/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4984115</wp:posOffset>
                </wp:positionV>
                <wp:extent cx="1662430" cy="330835"/>
                <wp:effectExtent l="69850" t="57150" r="77470" b="69215"/>
                <wp:wrapNone/>
                <wp:docPr id="85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3083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圆角矩形 79" o:spid="_x0000_s1026" o:spt="1" style="position:absolute;left:0pt;margin-left:13.85pt;margin-top:392.45pt;height:26.05pt;width:130.9pt;z-index:251651072;v-text-anchor:middle;mso-width-relative:page;mso-height-relative:page;" fillcolor="#3C4D66" filled="t" stroked="f" coordsize="21600,21600" o:gfxdata="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kHI8NkAAAAKAQAADwAAAAAAAAABACAAAAAiAAAAZHJzL2Rvd25yZXYueG1sUEsB&#10;AhQAFAAAAAgAh07iQMmuRcQtAgAAMwQAAA4AAAAAAAAAAQAgAAAAKAEAAGRycy9lMm9Eb2MueG1s&#10;UEsFBgAAAAAGAAYAWQEAAMcFAAAAAA==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2827020</wp:posOffset>
                </wp:positionV>
                <wp:extent cx="187325" cy="158115"/>
                <wp:effectExtent l="0" t="0" r="3810" b="0"/>
                <wp:wrapNone/>
                <wp:docPr id="9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259" cy="15804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flip:x;margin-left:22.65pt;margin-top:222.6pt;height:12.45pt;width:14.75pt;z-index:251656192;v-text-anchor:middle;mso-width-relative:page;mso-height-relative:page;" fillcolor="#FFFFFF" filled="t" stroked="f" coordsize="3261356,2766950" o:gfxdata="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87259,79154;187259,150463;187162,151326;186969,152094;186776,152766;186293,153438;185907,154110;185425,154781;184749,155357;183880,155933;182336,156893;180405,157565;178282,157949;176062,158045;11293,158045;9073,157949;6949,157565;5019,156893;3281,155933;2702,155357;2027,154781;1447,154110;965,153438;482,152766;289,152094;96,151326;0,150463;0,79346;11293,82321;23359,85392;37934,88848;45656,90767;53571,92495;61293,94030;68919,95470;76158,96717;82818,97581;88706,98253;91216,98445;93629,98541;96042,98445;98745,98253;104536,97581;111100,96717;118339,95470;125965,94030;133783,92303;141602,90575;149421,88752;163899,85297;176062,82129;86620,68912;81373,74131;81373,75077;86620,80297;100638,80297;105885,75077;105885,74131;100638,68912;93629,9956;63998,26790;63804,28138;123454,28138;123259,26790;93629,9956;93629,0;130337,27903;130351,28138;176062,28138;178282,28234;180405,28618;182336,29290;183880,30250;184749,30825;185425,31401;185907,32073;186293,32745;186776,33417;186969,34088;187162,34856;187259,35720;187259,75789;187258,75789;187258,75789;176062,78764;163900,81932;149421,85387;141602,87210;133784,88938;125965,90665;118340,92105;111100,93352;104537,94216;98745,94888;96042,95080;93629,95176;91216,95080;88706,94888;82818,94216;76158,93352;68919,92105;61293,90665;53571,89129;45656,87402;37934,85483;23359,82027;11293,78956;0,75981;0,76100;0,76100;0,55491;0,35720;96,34856;289,34088;482,33417;965,32745;1447,32073;2027,31401;2702,30825;3281,30250;5019,29290;6949,28618;9073,28234;11293,28138;56907,28138;56921,27903;93629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2744470</wp:posOffset>
                </wp:positionV>
                <wp:extent cx="1095375" cy="38989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335" y="3001645"/>
                          <a:ext cx="1095375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 w:rsidR="00C66D44" w:rsidRDefault="00C66D44">
                            <w:pPr>
                              <w:rPr>
                                <w:rFonts w:eastAsia="宋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1" type="#_x0000_t202" style="position:absolute;margin-left:36.3pt;margin-top:216.1pt;width:86.25pt;height:3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" filled="f" stroked="f" strokeweight=".5pt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  <w:p w:rsidR="00C66D44" w:rsidRDefault="00C66D44">
                      <w:pPr>
                        <w:rPr>
                          <w:rFonts w:eastAsia="宋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2037080</wp:posOffset>
                </wp:positionV>
                <wp:extent cx="6752590" cy="8614410"/>
                <wp:effectExtent l="0" t="0" r="0" b="0"/>
                <wp:wrapNone/>
                <wp:docPr id="88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2590" cy="8614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2012.09 – 2016.06               南京邮电大学 / 自动化学院           电气工程及其自动化 / 本科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2016.06 – 至今                   南京烽火星空通信发展有限公司        前端开发工程师（全职）  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效果图实现：根据高保真效果图，用符合W3C规范的代码实现；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前后端分离：根据RESTful API 进行开发，编写JS代码，实现页面的交互功能；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可视化与组件开发：用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进行数据可视化展示、公司级公共组件开发；</w:t>
                            </w:r>
                          </w:p>
                          <w:p w:rsidR="00C66D44" w:rsidRDefault="00C66D44">
                            <w:pPr>
                              <w:spacing w:line="360" w:lineRule="exact"/>
                              <w:ind w:left="360"/>
                            </w:pP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0D0D0D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2015.12 – 2016.03               亚信软件科技有限公司                Java开发工程师（实习）</w:t>
                            </w:r>
                          </w:p>
                          <w:p w:rsidR="00C66D44" w:rsidRPr="00D95DB8" w:rsidRDefault="00D95DB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学习struts2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+mysql的基础应用</w:t>
                            </w:r>
                            <w:r w:rsidR="00E92F21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D95DB8" w:rsidRDefault="00D95DB8" w:rsidP="00D95DB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基于现有系统框架，实现客户的定制化需求。</w:t>
                            </w:r>
                          </w:p>
                          <w:p w:rsidR="00D95DB8" w:rsidRDefault="00D95DB8" w:rsidP="00D95DB8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</w:pPr>
                          </w:p>
                          <w:p w:rsidR="00C66D44" w:rsidRDefault="00C66D44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态势感知应用平台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1. 该项目为可视化展示平台，通过利用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echarts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（地图、饼、柱、线等）进行数据可视化展示，方便用户查看各类数据的对比。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2. 对该项目进行性能调优，页面加载时间缩短了</w:t>
                            </w:r>
                            <w:r w:rsidR="00D95DB8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秒，同时解决了页面长时间运行导致浏览器内存占用率不断升高的问题。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移动上网实战平台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    1. </w:t>
                            </w:r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对系统的登录页与菜单</w:t>
                            </w:r>
                            <w:proofErr w:type="gramStart"/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页进行</w:t>
                            </w:r>
                            <w:proofErr w:type="gramEnd"/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复杂动画的编写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，编写的动画</w:t>
                            </w:r>
                            <w:r w:rsidR="00D95DB8"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受到</w:t>
                            </w:r>
                            <w:r w:rsidR="00D95DB8"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顾客好评，并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写入公司UI框架进行推广。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2. 对分辨率进行适配，保证页面在常规分辨率下的良好展示。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="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FK-Hero</w:t>
                            </w:r>
                          </w:p>
                          <w:p w:rsidR="00C66D44" w:rsidRDefault="00E92F21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      1. 编写业务类公共组件，方便其他模块页面调用，提高代码复用性</w:t>
                            </w:r>
                          </w:p>
                          <w:p w:rsidR="00C66D44" w:rsidRDefault="00E92F21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leftChars="200" w:left="420" w:firstLineChars="300" w:firstLine="63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进行产品级别皮肤编写、包括组件、公共样式。</w:t>
                            </w:r>
                          </w:p>
                          <w:p w:rsidR="00C66D44" w:rsidRDefault="00C66D44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C66D44" w:rsidRDefault="00C66D44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</w:pP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:rsidR="00C66D44" w:rsidRDefault="00C66D44">
                            <w:pPr>
                              <w:pStyle w:val="a3"/>
                              <w:spacing w:before="0" w:beforeAutospacing="0" w:after="24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C66D44" w:rsidRDefault="00C66D44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2" type="#_x0000_t202" style="position:absolute;margin-left:35.55pt;margin-top:160.4pt;width:531.7pt;height:678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" filled="f" stroked="f">
                <v:textbox>
                  <w:txbxContent>
                    <w:p w:rsidR="00C66D44" w:rsidRDefault="00E92F21">
                      <w:pPr>
                        <w:pStyle w:val="a3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教育背景 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2012.09 – 2016.06               南京邮电大学 / 自动化学院           电气工程及其自动化 / 本科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24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2016.06 – 至今                   南京烽火星空通信发展有限公司        前端开发工程师（全职）  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效果图实现：根据高保真效果图，用符合W3C规范的代码实现；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前后端分离：根据RESTful API 进行开发，编写JS代码，实现页面的交互功能；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可视化与组件开发：用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echarts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进行数据可视化展示、公司级公共组件开发；</w:t>
                      </w:r>
                    </w:p>
                    <w:p w:rsidR="00C66D44" w:rsidRDefault="00C66D44">
                      <w:pPr>
                        <w:spacing w:line="360" w:lineRule="exact"/>
                        <w:ind w:left="360"/>
                      </w:pP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0D0D0D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2015.12 – 2016.03               亚信软件科技有限公司                Java开发工程师（实习）</w:t>
                      </w:r>
                    </w:p>
                    <w:p w:rsidR="00C66D44" w:rsidRPr="00D95DB8" w:rsidRDefault="00D95DB8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学习struts2</w:t>
                      </w:r>
                      <w:r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+mysql的基础应用</w:t>
                      </w:r>
                      <w:r w:rsidR="00E92F21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D95DB8" w:rsidRDefault="00D95DB8" w:rsidP="00D95DB8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基于现有系统框架，实现客户的定制化需求。</w:t>
                      </w:r>
                    </w:p>
                    <w:p w:rsidR="00D95DB8" w:rsidRDefault="00D95DB8" w:rsidP="00D95DB8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</w:pPr>
                    </w:p>
                    <w:p w:rsidR="00C66D44" w:rsidRDefault="00C66D44">
                      <w:pPr>
                        <w:pStyle w:val="a3"/>
                        <w:spacing w:before="0" w:beforeAutospacing="0" w:after="240" w:afterAutospacing="0" w:line="360" w:lineRule="exact"/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态势感知应用平台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 xml:space="preserve">   1. 该项目为可视化展示平台，通过利用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echarts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（地图、饼、柱、线等）进行数据可视化展示，方便用户查看各类数据的对比。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 xml:space="preserve">   2. 对该项目进行性能调优，页面加载时间缩短了</w:t>
                      </w:r>
                      <w:r w:rsidR="00D95DB8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秒，同时解决了页面长时间运行导致浏览器内存占用率不断升高的问题。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移动上网实战平台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    1. </w:t>
                      </w:r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对系统的登录页与菜单</w:t>
                      </w:r>
                      <w:proofErr w:type="gramStart"/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页进行</w:t>
                      </w:r>
                      <w:proofErr w:type="gramEnd"/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复杂动画的编写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，编写的动画</w:t>
                      </w:r>
                      <w:r w:rsidR="00D95DB8"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受到</w:t>
                      </w:r>
                      <w:r w:rsidR="00D95DB8"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顾客好评，并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写入公司UI框架进行推广。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ab/>
                        <w:t xml:space="preserve">  2. 对分辨率进行适配，保证页面在常规分辨率下的良好展示。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360" w:lineRule="exact"/>
                        <w:ind w:left="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FK-Hero</w:t>
                      </w:r>
                    </w:p>
                    <w:p w:rsidR="00C66D44" w:rsidRDefault="00E92F21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leftChars="200" w:left="420"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 xml:space="preserve">      1. 编写业务类公共组件，方便其他模块页面调用，提高代码复用性</w:t>
                      </w:r>
                    </w:p>
                    <w:p w:rsidR="00C66D44" w:rsidRDefault="00E92F21">
                      <w:pPr>
                        <w:pStyle w:val="1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pacing w:line="360" w:lineRule="exact"/>
                        <w:ind w:leftChars="200" w:left="420" w:firstLineChars="300" w:firstLine="63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进行产品级别皮肤编写、包括组件、公共样式。</w:t>
                      </w:r>
                    </w:p>
                    <w:p w:rsidR="00C66D44" w:rsidRDefault="00C66D44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 w:rsidR="00C66D44" w:rsidRDefault="00C66D44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</w:pPr>
                    </w:p>
                    <w:p w:rsidR="00C66D44" w:rsidRDefault="00E92F21">
                      <w:pPr>
                        <w:pStyle w:val="a3"/>
                        <w:spacing w:before="0" w:beforeAutospacing="0" w:after="24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</w:t>
                      </w:r>
                    </w:p>
                    <w:p w:rsidR="00C66D44" w:rsidRDefault="00C66D44">
                      <w:pPr>
                        <w:pStyle w:val="a3"/>
                        <w:spacing w:before="0" w:beforeAutospacing="0" w:after="24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</w:pPr>
                    </w:p>
                    <w:p w:rsidR="00C66D44" w:rsidRDefault="00C66D44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2738755</wp:posOffset>
                </wp:positionV>
                <wp:extent cx="1615440" cy="340360"/>
                <wp:effectExtent l="69850" t="57150" r="86360" b="59690"/>
                <wp:wrapNone/>
                <wp:docPr id="84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4036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圆角矩形 78" o:spid="_x0000_s1026" o:spt="1" style="position:absolute;left:0pt;margin-left:12.35pt;margin-top:215.65pt;height:26.8pt;width:127.2pt;z-index:251650048;v-text-anchor:middle;mso-width-relative:page;mso-height-relative:page;" fillcolor="#3C4D66" filled="t" stroked="f" coordsize="21600,21600" o:gfxdata="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KP1zrYAAAACgEAAA8AAAAAAAAAAQAgAAAAIgAAAGRycy9kb3ducmV2LnhtbFBLAQIU&#10;ABQAAAAIAIdO4kCogfrcLAIAADMEAAAOAAAAAAAAAAEAIAAAACcBAABkcnMvZTJvRG9jLnhtbFBL&#10;BQYAAAAABgAGAFkBAADFBQAAAAA=&#10;">
                <v:fill on="t" focussize="0,0"/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2112645</wp:posOffset>
                </wp:positionV>
                <wp:extent cx="242570" cy="168275"/>
                <wp:effectExtent l="0" t="0" r="5715" b="3175"/>
                <wp:wrapNone/>
                <wp:docPr id="8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42310" cy="16850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2" o:spid="_x0000_s1026" o:spt="100" style="position:absolute;left:0pt;flip:x;margin-left:20.75pt;margin-top:166.35pt;height:13.25pt;width:19.1pt;z-index:251655168;mso-width-relative:page;mso-height-relative:page;" fillcolor="#FFFFFF" filled="t" stroked="f" coordsize="263,184" o:gfxdata="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2035810</wp:posOffset>
                </wp:positionV>
                <wp:extent cx="1607185" cy="358775"/>
                <wp:effectExtent l="69850" t="57150" r="75565" b="60325"/>
                <wp:wrapNone/>
                <wp:docPr id="83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85" cy="358775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47C4D37" id="圆角矩形 77" o:spid="_x0000_s1026" style="position:absolute;left:0;text-align:left;margin-left:12.3pt;margin-top:160.3pt;width:126.55pt;height:28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" fillcolor="#3c4d66" stroked="f" strokeweight="1pt">
                <v:shadow on="t" type="perspective" color="black" opacity="26214f" offset="0,0" matrix="66847f,,,66847f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358775</wp:posOffset>
                </wp:positionV>
                <wp:extent cx="4748530" cy="853440"/>
                <wp:effectExtent l="0" t="0" r="0" b="0"/>
                <wp:wrapNone/>
                <wp:docPr id="7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530" cy="853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48"/>
                                <w:szCs w:val="48"/>
                              </w:rPr>
                              <w:t xml:space="preserve">杨振    </w:t>
                            </w:r>
                          </w:p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</w:rPr>
                              <w:t>求职意向：前端开发      https://github.com/yangzhennupt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3" type="#_x0000_t202" style="position:absolute;margin-left:47.9pt;margin-top:28.25pt;width:373.9pt;height:67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48"/>
                          <w:szCs w:val="48"/>
                        </w:rPr>
                        <w:t xml:space="preserve">杨振    </w:t>
                      </w:r>
                    </w:p>
                    <w:p w:rsidR="00C66D44" w:rsidRDefault="00E92F21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</w:rPr>
                        <w:t>求职意向：前端开发      https://github.com/yangzhennupt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5275" cy="10692130"/>
                <wp:effectExtent l="0" t="0" r="0" b="0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0692130"/>
                        </a:xfrm>
                        <a:prstGeom prst="rect">
                          <a:avLst/>
                        </a:prstGeom>
                        <a:solidFill>
                          <a:srgbClr val="3C4D66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0A80C5C" id="矩形 78" o:spid="_x0000_s1026" style="position:absolute;left:0;text-align:left;margin-left:0;margin-top:0;width:23.25pt;height:841.9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" fillcolor="#3c4d66" stroked="f" strokeweight="10.75pt">
                <v:stroke linestyle="thickBetweenThin"/>
              </v:rect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1296670</wp:posOffset>
                </wp:positionV>
                <wp:extent cx="1518285" cy="320040"/>
                <wp:effectExtent l="0" t="0" r="0" b="0"/>
                <wp:wrapNone/>
                <wp:docPr id="7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城市：南京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4" type="#_x0000_t202" style="position:absolute;margin-left:67.35pt;margin-top:102.1pt;width:119.55pt;height:25.2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城市：南京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1384935</wp:posOffset>
                </wp:positionV>
                <wp:extent cx="163195" cy="163195"/>
                <wp:effectExtent l="0" t="0" r="8255" b="8890"/>
                <wp:wrapNone/>
                <wp:docPr id="80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3200" cy="162952"/>
                        </a:xfrm>
                        <a:custGeom>
                          <a:avLst/>
                          <a:gdLst>
                            <a:gd name="connsiteX0" fmla="*/ 303820 w 607639"/>
                            <a:gd name="connsiteY0" fmla="*/ 278099 h 606722"/>
                            <a:gd name="connsiteX1" fmla="*/ 329118 w 607639"/>
                            <a:gd name="connsiteY1" fmla="*/ 303362 h 606722"/>
                            <a:gd name="connsiteX2" fmla="*/ 303820 w 607639"/>
                            <a:gd name="connsiteY2" fmla="*/ 328625 h 606722"/>
                            <a:gd name="connsiteX3" fmla="*/ 278522 w 607639"/>
                            <a:gd name="connsiteY3" fmla="*/ 303362 h 606722"/>
                            <a:gd name="connsiteX4" fmla="*/ 303820 w 607639"/>
                            <a:gd name="connsiteY4" fmla="*/ 278099 h 606722"/>
                            <a:gd name="connsiteX5" fmla="*/ 278498 w 607639"/>
                            <a:gd name="connsiteY5" fmla="*/ 51812 h 606722"/>
                            <a:gd name="connsiteX6" fmla="*/ 51890 w 607639"/>
                            <a:gd name="connsiteY6" fmla="*/ 278077 h 606722"/>
                            <a:gd name="connsiteX7" fmla="*/ 177210 w 607639"/>
                            <a:gd name="connsiteY7" fmla="*/ 278077 h 606722"/>
                            <a:gd name="connsiteX8" fmla="*/ 202576 w 607639"/>
                            <a:gd name="connsiteY8" fmla="*/ 303317 h 606722"/>
                            <a:gd name="connsiteX9" fmla="*/ 177210 w 607639"/>
                            <a:gd name="connsiteY9" fmla="*/ 328645 h 606722"/>
                            <a:gd name="connsiteX10" fmla="*/ 51890 w 607639"/>
                            <a:gd name="connsiteY10" fmla="*/ 328645 h 606722"/>
                            <a:gd name="connsiteX11" fmla="*/ 278498 w 607639"/>
                            <a:gd name="connsiteY11" fmla="*/ 554910 h 606722"/>
                            <a:gd name="connsiteX12" fmla="*/ 278498 w 607639"/>
                            <a:gd name="connsiteY12" fmla="*/ 429780 h 606722"/>
                            <a:gd name="connsiteX13" fmla="*/ 303775 w 607639"/>
                            <a:gd name="connsiteY13" fmla="*/ 404452 h 606722"/>
                            <a:gd name="connsiteX14" fmla="*/ 329142 w 607639"/>
                            <a:gd name="connsiteY14" fmla="*/ 429780 h 606722"/>
                            <a:gd name="connsiteX15" fmla="*/ 329142 w 607639"/>
                            <a:gd name="connsiteY15" fmla="*/ 554910 h 606722"/>
                            <a:gd name="connsiteX16" fmla="*/ 555749 w 607639"/>
                            <a:gd name="connsiteY16" fmla="*/ 328645 h 606722"/>
                            <a:gd name="connsiteX17" fmla="*/ 430430 w 607639"/>
                            <a:gd name="connsiteY17" fmla="*/ 328645 h 606722"/>
                            <a:gd name="connsiteX18" fmla="*/ 405063 w 607639"/>
                            <a:gd name="connsiteY18" fmla="*/ 303317 h 606722"/>
                            <a:gd name="connsiteX19" fmla="*/ 430430 w 607639"/>
                            <a:gd name="connsiteY19" fmla="*/ 278077 h 606722"/>
                            <a:gd name="connsiteX20" fmla="*/ 555749 w 607639"/>
                            <a:gd name="connsiteY20" fmla="*/ 278077 h 606722"/>
                            <a:gd name="connsiteX21" fmla="*/ 329142 w 607639"/>
                            <a:gd name="connsiteY21" fmla="*/ 51812 h 606722"/>
                            <a:gd name="connsiteX22" fmla="*/ 329142 w 607639"/>
                            <a:gd name="connsiteY22" fmla="*/ 176942 h 606722"/>
                            <a:gd name="connsiteX23" fmla="*/ 303775 w 607639"/>
                            <a:gd name="connsiteY23" fmla="*/ 202270 h 606722"/>
                            <a:gd name="connsiteX24" fmla="*/ 278498 w 607639"/>
                            <a:gd name="connsiteY24" fmla="*/ 176942 h 606722"/>
                            <a:gd name="connsiteX25" fmla="*/ 303775 w 607639"/>
                            <a:gd name="connsiteY25" fmla="*/ 0 h 606722"/>
                            <a:gd name="connsiteX26" fmla="*/ 607639 w 607639"/>
                            <a:gd name="connsiteY26" fmla="*/ 303317 h 606722"/>
                            <a:gd name="connsiteX27" fmla="*/ 303775 w 607639"/>
                            <a:gd name="connsiteY27" fmla="*/ 606722 h 606722"/>
                            <a:gd name="connsiteX28" fmla="*/ 0 w 607639"/>
                            <a:gd name="connsiteY28" fmla="*/ 303317 h 606722"/>
                            <a:gd name="connsiteX29" fmla="*/ 303775 w 607639"/>
                            <a:gd name="connsiteY29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303820" y="278099"/>
                              </a:moveTo>
                              <a:cubicBezTo>
                                <a:pt x="317792" y="278099"/>
                                <a:pt x="329118" y="289410"/>
                                <a:pt x="329118" y="303362"/>
                              </a:cubicBezTo>
                              <a:cubicBezTo>
                                <a:pt x="329118" y="317314"/>
                                <a:pt x="317792" y="328625"/>
                                <a:pt x="303820" y="328625"/>
                              </a:cubicBezTo>
                              <a:cubicBezTo>
                                <a:pt x="289848" y="328625"/>
                                <a:pt x="278522" y="317314"/>
                                <a:pt x="278522" y="303362"/>
                              </a:cubicBezTo>
                              <a:cubicBezTo>
                                <a:pt x="278522" y="289410"/>
                                <a:pt x="289848" y="278099"/>
                                <a:pt x="303820" y="278099"/>
                              </a:cubicBezTo>
                              <a:close/>
                              <a:moveTo>
                                <a:pt x="278498" y="51812"/>
                              </a:moveTo>
                              <a:cubicBezTo>
                                <a:pt x="158874" y="63632"/>
                                <a:pt x="63728" y="158635"/>
                                <a:pt x="51890" y="278077"/>
                              </a:cubicBezTo>
                              <a:lnTo>
                                <a:pt x="177210" y="278077"/>
                              </a:lnTo>
                              <a:cubicBezTo>
                                <a:pt x="191183" y="278077"/>
                                <a:pt x="202576" y="289364"/>
                                <a:pt x="202576" y="303317"/>
                              </a:cubicBezTo>
                              <a:cubicBezTo>
                                <a:pt x="202576" y="317269"/>
                                <a:pt x="191183" y="328645"/>
                                <a:pt x="177210" y="328645"/>
                              </a:cubicBezTo>
                              <a:lnTo>
                                <a:pt x="51890" y="328645"/>
                              </a:lnTo>
                              <a:cubicBezTo>
                                <a:pt x="63728" y="448087"/>
                                <a:pt x="158874" y="543002"/>
                                <a:pt x="278498" y="554910"/>
                              </a:cubicBezTo>
                              <a:lnTo>
                                <a:pt x="278498" y="429780"/>
                              </a:lnTo>
                              <a:cubicBezTo>
                                <a:pt x="278498" y="415738"/>
                                <a:pt x="289801" y="404452"/>
                                <a:pt x="303775" y="404452"/>
                              </a:cubicBezTo>
                              <a:cubicBezTo>
                                <a:pt x="317749" y="404452"/>
                                <a:pt x="329142" y="415738"/>
                                <a:pt x="329142" y="429780"/>
                              </a:cubicBezTo>
                              <a:lnTo>
                                <a:pt x="329142" y="554910"/>
                              </a:lnTo>
                              <a:cubicBezTo>
                                <a:pt x="448765" y="543002"/>
                                <a:pt x="543822" y="448087"/>
                                <a:pt x="555749" y="328645"/>
                              </a:cubicBezTo>
                              <a:lnTo>
                                <a:pt x="430430" y="328645"/>
                              </a:lnTo>
                              <a:cubicBezTo>
                                <a:pt x="416367" y="328645"/>
                                <a:pt x="405063" y="317269"/>
                                <a:pt x="405063" y="303317"/>
                              </a:cubicBezTo>
                              <a:cubicBezTo>
                                <a:pt x="405063" y="289364"/>
                                <a:pt x="416367" y="278077"/>
                                <a:pt x="430430" y="278077"/>
                              </a:cubicBezTo>
                              <a:lnTo>
                                <a:pt x="555749" y="278077"/>
                              </a:lnTo>
                              <a:cubicBezTo>
                                <a:pt x="543822" y="158635"/>
                                <a:pt x="448765" y="63632"/>
                                <a:pt x="329142" y="51812"/>
                              </a:cubicBezTo>
                              <a:lnTo>
                                <a:pt x="329142" y="176942"/>
                              </a:lnTo>
                              <a:cubicBezTo>
                                <a:pt x="329142" y="190895"/>
                                <a:pt x="317749" y="202270"/>
                                <a:pt x="303775" y="202270"/>
                              </a:cubicBezTo>
                              <a:cubicBezTo>
                                <a:pt x="289801" y="202270"/>
                                <a:pt x="278498" y="190895"/>
                                <a:pt x="278498" y="176942"/>
                              </a:cubicBezTo>
                              <a:close/>
                              <a:moveTo>
                                <a:pt x="303775" y="0"/>
                              </a:moveTo>
                              <a:cubicBezTo>
                                <a:pt x="471550" y="0"/>
                                <a:pt x="607639" y="135795"/>
                                <a:pt x="607639" y="303317"/>
                              </a:cubicBezTo>
                              <a:cubicBezTo>
                                <a:pt x="607639" y="470838"/>
                                <a:pt x="471550" y="606722"/>
                                <a:pt x="303775" y="606722"/>
                              </a:cubicBezTo>
                              <a:cubicBezTo>
                                <a:pt x="136000" y="606722"/>
                                <a:pt x="0" y="470838"/>
                                <a:pt x="0" y="303317"/>
                              </a:cubicBezTo>
                              <a:cubicBezTo>
                                <a:pt x="0" y="135795"/>
                                <a:pt x="136000" y="0"/>
                                <a:pt x="3037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51.9pt;margin-top:109.05pt;height:12.85pt;width:12.85pt;z-index:251645952;mso-width-relative:page;mso-height-relative:page;" fillcolor="#3C4D66" filled="t" stroked="f" coordsize="607639,606722" o:gfxdata="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" path="m303820,278099c317792,278099,329118,289410,329118,303362c329118,317314,317792,328625,303820,328625c289848,328625,278522,317314,278522,303362c278522,289410,289848,278099,303820,278099xm278498,51812c158874,63632,63728,158635,51890,278077l177210,278077c191183,278077,202576,289364,202576,303317c202576,317269,191183,328645,177210,328645l51890,328645c63728,448087,158874,543002,278498,554910l278498,429780c278498,415738,289801,404452,303775,404452c317749,404452,329142,415738,329142,429780l329142,554910c448765,543002,543822,448087,555749,328645l430430,328645c416367,328645,405063,317269,405063,303317c405063,289364,416367,278077,430430,278077l555749,278077c543822,158635,448765,63632,329142,51812l329142,176942c329142,190895,317749,202270,303775,202270c289801,202270,278498,190895,278498,176942xm303775,0c471550,0,607639,135795,607639,303317c607639,470838,471550,606722,303775,606722c136000,606722,0,470838,0,303317c0,135795,136000,0,303775,0xe">
                <v:path o:connectlocs="81600,74691;88394,81476;81600,88261;74805,81476;81600,74691;74799,13915;13936,74685;47595,74685;54407,81464;47595,88266;13936,88266;74799,149036;74799,115429;81588,108626;88401,115429;88401,149036;149263,88266;115605,88266;108792,81464;115605,74685;149263,74685;88401,13915;88401,47522;81588,54325;74799,47522;81588,0;163200,81464;81588,162952;0,81464;81588,0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1296670</wp:posOffset>
                </wp:positionV>
                <wp:extent cx="1680845" cy="320040"/>
                <wp:effectExtent l="0" t="0" r="0" b="0"/>
                <wp:wrapNone/>
                <wp:docPr id="81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手机：18021539483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216.05pt;margin-top:102.1pt;width:132.35pt;height:25.2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手机：18021539483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1386205</wp:posOffset>
                </wp:positionV>
                <wp:extent cx="111125" cy="179070"/>
                <wp:effectExtent l="0" t="0" r="3175" b="0"/>
                <wp:wrapNone/>
                <wp:docPr id="8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201.9pt;margin-top:109.15pt;height:14.1pt;width:8.75pt;z-index:251648000;mso-width-relative:page;mso-height-relative:page;" fillcolor="#3C4D66" filled="t" stroked="f" coordsize="4025,6467" o:gfxdata="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1614805</wp:posOffset>
                </wp:positionV>
                <wp:extent cx="1518920" cy="320040"/>
                <wp:effectExtent l="0" t="0" r="0" b="0"/>
                <wp:wrapNone/>
                <wp:docPr id="9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生日：1994.11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67.35pt;margin-top:127.15pt;width:119.6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生日：1994.11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1703070</wp:posOffset>
                </wp:positionV>
                <wp:extent cx="162560" cy="161925"/>
                <wp:effectExtent l="0" t="0" r="8890" b="9525"/>
                <wp:wrapNone/>
                <wp:docPr id="9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51.95pt;margin-top:134.1pt;height:12.75pt;width:12.8pt;z-index:251661312;mso-width-relative:page;mso-height-relative:page;" fillcolor="#3C4D66" filled="t" stroked="f" coordsize="608556,607639" o:gfxdata="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1595755</wp:posOffset>
                </wp:positionV>
                <wp:extent cx="2404745" cy="320040"/>
                <wp:effectExtent l="0" t="0" r="0" b="0"/>
                <wp:wrapNone/>
                <wp:docPr id="9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7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66D44" w:rsidRDefault="00E92F2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45454"/>
                                <w:kern w:val="24"/>
                                <w:sz w:val="22"/>
                                <w:szCs w:val="22"/>
                              </w:rPr>
                              <w:t>邮箱：yangzhennupt@163.com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7" type="#_x0000_t202" style="position:absolute;margin-left:216.05pt;margin-top:125.65pt;width:189.35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" filled="f" stroked="f">
                <v:textbox style="mso-fit-shape-to-text:t">
                  <w:txbxContent>
                    <w:p w:rsidR="00C66D44" w:rsidRDefault="00E92F2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545454"/>
                          <w:kern w:val="24"/>
                          <w:sz w:val="22"/>
                          <w:szCs w:val="22"/>
                        </w:rPr>
                        <w:t>邮箱：yangzhennupt@163.com</w:t>
                      </w:r>
                    </w:p>
                  </w:txbxContent>
                </v:textbox>
              </v:shape>
            </w:pict>
          </mc:Fallback>
        </mc:AlternateContent>
      </w:r>
      <w:r w:rsidR="00E92F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1700530</wp:posOffset>
                </wp:positionV>
                <wp:extent cx="144780" cy="144145"/>
                <wp:effectExtent l="0" t="0" r="7620" b="8255"/>
                <wp:wrapNone/>
                <wp:docPr id="97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D66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200.6pt;margin-top:133.9pt;height:11.35pt;width:11.4pt;z-index:251663360;mso-width-relative:page;mso-height-relative:page;" fillcolor="#3C4D66" filled="t" stroked="f" coordsize="607639,606722" o:gfxdata="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 w:rsidR="00C66D4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等线">
    <w:altName w:val="宋体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  <w:embedRegular r:id="rId1" w:subsetted="1" w:fontKey="{92270E8D-8514-4110-9532-D5E2D97D1823}"/>
    <w:embedBold r:id="rId2" w:subsetted="1" w:fontKey="{4CCE8317-2B30-4FD6-A2B7-E00936D2D923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33F59"/>
    <w:multiLevelType w:val="multilevel"/>
    <w:tmpl w:val="2A733F59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AE7D63"/>
    <w:multiLevelType w:val="multilevel"/>
    <w:tmpl w:val="59AE7D6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9AE939F"/>
    <w:multiLevelType w:val="singleLevel"/>
    <w:tmpl w:val="59AE939F"/>
    <w:lvl w:ilvl="0">
      <w:start w:val="2"/>
      <w:numFmt w:val="decimal"/>
      <w:suff w:val="space"/>
      <w:lvlText w:val="%1."/>
      <w:lvlJc w:val="left"/>
    </w:lvl>
  </w:abstractNum>
  <w:abstractNum w:abstractNumId="3">
    <w:nsid w:val="77AD787A"/>
    <w:multiLevelType w:val="multilevel"/>
    <w:tmpl w:val="77AD787A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CD2EAE"/>
    <w:rsid w:val="000A38E8"/>
    <w:rsid w:val="000E04DC"/>
    <w:rsid w:val="005325AA"/>
    <w:rsid w:val="00735C23"/>
    <w:rsid w:val="007D0226"/>
    <w:rsid w:val="008D7B16"/>
    <w:rsid w:val="009D4354"/>
    <w:rsid w:val="00AC2E33"/>
    <w:rsid w:val="00B0303F"/>
    <w:rsid w:val="00C66D44"/>
    <w:rsid w:val="00CE7533"/>
    <w:rsid w:val="00D46F8C"/>
    <w:rsid w:val="00D95DB8"/>
    <w:rsid w:val="00E92F21"/>
    <w:rsid w:val="00F03BAC"/>
    <w:rsid w:val="07056195"/>
    <w:rsid w:val="26CD2EAE"/>
    <w:rsid w:val="647B72D1"/>
    <w:rsid w:val="73114F52"/>
    <w:rsid w:val="73BD5C7C"/>
    <w:rsid w:val="79E07E0C"/>
    <w:rsid w:val="7EAD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B262D37-37B3-456B-901D-92A01C59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D0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://xkyang.cn/qqmus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xkyang.cn/qqmusi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k\AppData\Roaming\kingsoft\office6\templates\download\&#40664;&#35748;\&#12304;&#31616;&#21382;&#22871;&#35013;&#12305;&#31616;&#33268;&#31616;&#21382;&#27714;&#32844;&#31616;&#21382;&#21830;&#21153;&#27491;&#24335;&#31616;&#21382;069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【简历套装】简致简历求职简历商务正式简历069.docx</Template>
  <TotalTime>35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xk</dc:creator>
  <cp:lastModifiedBy>xk</cp:lastModifiedBy>
  <cp:revision>10</cp:revision>
  <cp:lastPrinted>2017-09-14T05:57:00Z</cp:lastPrinted>
  <dcterms:created xsi:type="dcterms:W3CDTF">2017-08-30T00:56:00Z</dcterms:created>
  <dcterms:modified xsi:type="dcterms:W3CDTF">2017-09-14T06:18:00Z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